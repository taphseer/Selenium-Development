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Top table contains the title with an illustration of a notepad and pen. The bottom table has an address field"/>
      </w:tblPr>
      <w:tblGrid>
        <w:gridCol w:w="9364"/>
        <w:gridCol w:w="1436"/>
      </w:tblGrid>
      <w:tr w:rsidR="00046F14" w:rsidRPr="00046F14" w14:paraId="51DDB178" w14:textId="77777777" w:rsidTr="005C4053">
        <w:trPr>
          <w:trHeight w:val="1890"/>
          <w:tblHeader/>
        </w:trPr>
        <w:tc>
          <w:tcPr>
            <w:tcW w:w="9355" w:type="dxa"/>
            <w:vAlign w:val="bottom"/>
          </w:tcPr>
          <w:p w14:paraId="6C1A5B0B" w14:textId="77777777" w:rsidR="00046F14" w:rsidRPr="006D4DD1" w:rsidRDefault="00476F37" w:rsidP="00C93176">
            <w:pPr>
              <w:pStyle w:val="Title"/>
            </w:pPr>
            <w:r>
              <w:t>Checklist for GIT Branching</w:t>
            </w:r>
          </w:p>
        </w:tc>
        <w:tc>
          <w:tcPr>
            <w:tcW w:w="1435" w:type="dxa"/>
          </w:tcPr>
          <w:p w14:paraId="4A23937B" w14:textId="77777777" w:rsidR="00046F14" w:rsidRPr="00046F14" w:rsidRDefault="00046F14" w:rsidP="00A104EE">
            <w:pPr>
              <w:pStyle w:val="Graphic"/>
            </w:pPr>
            <w:r w:rsidRPr="00046F14">
              <w:drawing>
                <wp:inline distT="0" distB="0" distL="0" distR="0" wp14:anchorId="6CAF84CC" wp14:editId="24866B31">
                  <wp:extent cx="819150" cy="895350"/>
                  <wp:effectExtent l="0" t="0" r="0" b="0"/>
                  <wp:docPr id="1" name="Picture 1" descr="Notepad and pen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p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contains the title with an illustration of a notepad and pen. The bottom table has an address field"/>
      </w:tblPr>
      <w:tblGrid>
        <w:gridCol w:w="1283"/>
        <w:gridCol w:w="9517"/>
      </w:tblGrid>
      <w:tr w:rsidR="00C57203" w14:paraId="69D47E7D" w14:textId="77777777" w:rsidTr="00E575C9">
        <w:tc>
          <w:tcPr>
            <w:tcW w:w="1283" w:type="dxa"/>
            <w:tcMar>
              <w:left w:w="72" w:type="dxa"/>
              <w:right w:w="72" w:type="dxa"/>
            </w:tcMar>
          </w:tcPr>
          <w:p w14:paraId="40EE35FD" w14:textId="77777777" w:rsidR="00C57203" w:rsidRDefault="00C57203" w:rsidP="009719A2">
            <w:pPr>
              <w:spacing w:after="0"/>
            </w:pPr>
          </w:p>
        </w:tc>
        <w:tc>
          <w:tcPr>
            <w:tcW w:w="9517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D9A0C3F" w14:textId="77777777" w:rsidR="00C57203" w:rsidRDefault="00C57203" w:rsidP="009D5B56"/>
        </w:tc>
      </w:tr>
    </w:tbl>
    <w:p w14:paraId="180564B1" w14:textId="77777777" w:rsidR="008E6371" w:rsidRDefault="008E6371"/>
    <w:tbl>
      <w:tblPr>
        <w:tblStyle w:val="Checklisttable"/>
        <w:tblW w:w="5000" w:type="pct"/>
        <w:tblLook w:val="0080" w:firstRow="0" w:lastRow="0" w:firstColumn="1" w:lastColumn="0" w:noHBand="0" w:noVBand="0"/>
        <w:tblDescription w:val="Ideal apartment checklist table with first column intentionally left blank so that a checkmark or X can be added next to each apartment feature"/>
      </w:tblPr>
      <w:tblGrid>
        <w:gridCol w:w="356"/>
        <w:gridCol w:w="7577"/>
        <w:gridCol w:w="2857"/>
      </w:tblGrid>
      <w:tr w:rsidR="00DB61F5" w14:paraId="2F948E71" w14:textId="77777777" w:rsidTr="0047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21F4A7A1" w14:textId="77777777" w:rsidR="00DB61F5" w:rsidRDefault="00DB61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7" w:type="dxa"/>
            <w:tcBorders>
              <w:right w:val="dashed" w:sz="4" w:space="0" w:color="5B9BD5" w:themeColor="accent1"/>
            </w:tcBorders>
          </w:tcPr>
          <w:p w14:paraId="41CF9059" w14:textId="77777777" w:rsidR="00DB61F5" w:rsidRDefault="00476F37">
            <w:r>
              <w:t>Step</w:t>
            </w:r>
          </w:p>
        </w:tc>
        <w:tc>
          <w:tcPr>
            <w:tcW w:w="285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52E17D66" w14:textId="77777777" w:rsidR="00DB61F5" w:rsidRDefault="00476F37" w:rsidP="00B75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61F5" w14:paraId="05632213" w14:textId="77777777" w:rsidTr="00476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71295D77" w14:textId="77777777" w:rsidR="00DB61F5" w:rsidRDefault="00476F37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7" w:type="dxa"/>
            <w:tcBorders>
              <w:right w:val="dashed" w:sz="4" w:space="0" w:color="5B9BD5" w:themeColor="accent1"/>
            </w:tcBorders>
          </w:tcPr>
          <w:p w14:paraId="5AF384F5" w14:textId="77777777" w:rsidR="00DB61F5" w:rsidRDefault="00476F37">
            <w:r>
              <w:t>Refresh Local Develop.</w:t>
            </w:r>
          </w:p>
        </w:tc>
        <w:tc>
          <w:tcPr>
            <w:tcW w:w="285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4B40860B" w14:textId="77777777" w:rsidR="00DB61F5" w:rsidRDefault="00DB61F5" w:rsidP="00B75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61F5" w14:paraId="12D9BF7B" w14:textId="77777777" w:rsidTr="0047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471EF0B8" w14:textId="77777777" w:rsidR="00DB61F5" w:rsidRDefault="00476F37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7" w:type="dxa"/>
            <w:tcBorders>
              <w:right w:val="dashed" w:sz="4" w:space="0" w:color="5B9BD5" w:themeColor="accent1"/>
            </w:tcBorders>
          </w:tcPr>
          <w:p w14:paraId="09059711" w14:textId="77777777" w:rsidR="00476F37" w:rsidRDefault="00476F37">
            <w:r>
              <w:t>Create a new feature branch.</w:t>
            </w:r>
          </w:p>
        </w:tc>
        <w:tc>
          <w:tcPr>
            <w:tcW w:w="285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368120F2" w14:textId="77777777" w:rsidR="00DB61F5" w:rsidRDefault="00D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1F5" w14:paraId="688439C0" w14:textId="77777777" w:rsidTr="00476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469383D0" w14:textId="77777777" w:rsidR="00DB61F5" w:rsidRDefault="00476F37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7" w:type="dxa"/>
            <w:tcBorders>
              <w:right w:val="dashed" w:sz="4" w:space="0" w:color="5B9BD5" w:themeColor="accent1"/>
            </w:tcBorders>
          </w:tcPr>
          <w:p w14:paraId="243489E5" w14:textId="77777777" w:rsidR="00DB61F5" w:rsidRDefault="00476F37">
            <w:r>
              <w:t>Make code changes.</w:t>
            </w:r>
          </w:p>
        </w:tc>
        <w:tc>
          <w:tcPr>
            <w:tcW w:w="285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0E9AED09" w14:textId="77777777" w:rsidR="00DB61F5" w:rsidRDefault="00DB61F5" w:rsidP="00B75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61F5" w14:paraId="08879828" w14:textId="77777777" w:rsidTr="0047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33A85F88" w14:textId="77777777" w:rsidR="00DB61F5" w:rsidRDefault="00476F37"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7" w:type="dxa"/>
            <w:tcBorders>
              <w:right w:val="dashed" w:sz="4" w:space="0" w:color="5B9BD5" w:themeColor="accent1"/>
            </w:tcBorders>
          </w:tcPr>
          <w:p w14:paraId="5D65A3A5" w14:textId="77777777" w:rsidR="00DB61F5" w:rsidRDefault="00476F37">
            <w:r>
              <w:t>Check-in code.</w:t>
            </w:r>
          </w:p>
        </w:tc>
        <w:tc>
          <w:tcPr>
            <w:tcW w:w="285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1F43D679" w14:textId="77777777" w:rsidR="00DB61F5" w:rsidRDefault="00DB61F5" w:rsidP="00B75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1F5" w14:paraId="524A55A4" w14:textId="77777777" w:rsidTr="00476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54E4F2D9" w14:textId="77777777" w:rsidR="00DB61F5" w:rsidRDefault="00476F37"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7" w:type="dxa"/>
            <w:tcBorders>
              <w:right w:val="dashed" w:sz="4" w:space="0" w:color="5B9BD5" w:themeColor="accent1"/>
            </w:tcBorders>
          </w:tcPr>
          <w:p w14:paraId="6E455123" w14:textId="77777777" w:rsidR="00DB61F5" w:rsidRDefault="00476F37">
            <w:r>
              <w:t>Push feature out of local repository into global repository.</w:t>
            </w:r>
          </w:p>
        </w:tc>
        <w:tc>
          <w:tcPr>
            <w:tcW w:w="285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7446918A" w14:textId="77777777" w:rsidR="00DB61F5" w:rsidRDefault="00DB61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61F5" w14:paraId="6B14DA24" w14:textId="77777777" w:rsidTr="0047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08C44DD2" w14:textId="77777777" w:rsidR="00DB61F5" w:rsidRDefault="00476F37"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7" w:type="dxa"/>
            <w:tcBorders>
              <w:right w:val="dashed" w:sz="4" w:space="0" w:color="5B9BD5" w:themeColor="accent1"/>
            </w:tcBorders>
          </w:tcPr>
          <w:p w14:paraId="6DEA3193" w14:textId="77777777" w:rsidR="00DB61F5" w:rsidRDefault="00476F37">
            <w:r>
              <w:t>Raise merge task in GIT Hub.</w:t>
            </w:r>
          </w:p>
        </w:tc>
        <w:tc>
          <w:tcPr>
            <w:tcW w:w="2857" w:type="dxa"/>
            <w:tcBorders>
              <w:left w:val="dashed" w:sz="4" w:space="0" w:color="5B9BD5" w:themeColor="accent1"/>
              <w:right w:val="single" w:sz="4" w:space="0" w:color="5B9BD5" w:themeColor="accent1"/>
            </w:tcBorders>
          </w:tcPr>
          <w:p w14:paraId="4C7CCEC3" w14:textId="77777777" w:rsidR="00DB61F5" w:rsidRDefault="00DB61F5" w:rsidP="00B75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053" w14:paraId="2CE1112B" w14:textId="77777777" w:rsidTr="00476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1A0185FA" w14:textId="77777777" w:rsidR="00F34F60" w:rsidRDefault="00476F37" w:rsidP="00F34F60"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7" w:type="dxa"/>
            <w:tcBorders>
              <w:right w:val="dashed" w:sz="4" w:space="0" w:color="5B9BD5" w:themeColor="accent1"/>
            </w:tcBorders>
          </w:tcPr>
          <w:p w14:paraId="477D74B4" w14:textId="77777777" w:rsidR="00F34F60" w:rsidRDefault="00476F37" w:rsidP="00F34F60">
            <w:r>
              <w:t>What for merge to be accepted.</w:t>
            </w:r>
          </w:p>
        </w:tc>
        <w:tc>
          <w:tcPr>
            <w:tcW w:w="2857" w:type="dxa"/>
            <w:tcBorders>
              <w:right w:val="single" w:sz="4" w:space="0" w:color="5B9BD5" w:themeColor="accent1"/>
            </w:tcBorders>
          </w:tcPr>
          <w:p w14:paraId="32F2EFAA" w14:textId="77777777" w:rsidR="00F34F60" w:rsidRDefault="00F34F60" w:rsidP="00B75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4F60" w14:paraId="6A9BC513" w14:textId="77777777" w:rsidTr="00476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515C723E" w14:textId="77777777" w:rsidR="00F34F60" w:rsidRDefault="00476F37" w:rsidP="00F34F60">
            <w: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7" w:type="dxa"/>
            <w:tcBorders>
              <w:right w:val="dashed" w:sz="4" w:space="0" w:color="5B9BD5" w:themeColor="accent1"/>
            </w:tcBorders>
          </w:tcPr>
          <w:p w14:paraId="62978345" w14:textId="77777777" w:rsidR="00F34F60" w:rsidRDefault="00476F37" w:rsidP="00F34F60">
            <w:r>
              <w:t>Switch to Develop branch.</w:t>
            </w:r>
          </w:p>
        </w:tc>
        <w:tc>
          <w:tcPr>
            <w:tcW w:w="2857" w:type="dxa"/>
            <w:tcBorders>
              <w:right w:val="single" w:sz="4" w:space="0" w:color="5B9BD5" w:themeColor="accent1"/>
            </w:tcBorders>
          </w:tcPr>
          <w:p w14:paraId="6993EA98" w14:textId="77777777" w:rsidR="00F34F60" w:rsidRDefault="00F34F60" w:rsidP="00F3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F60" w14:paraId="5AA0486A" w14:textId="77777777" w:rsidTr="00476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</w:tcPr>
          <w:p w14:paraId="74E44D67" w14:textId="77777777" w:rsidR="00F34F60" w:rsidRDefault="00476F37" w:rsidP="00F34F60">
            <w: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7" w:type="dxa"/>
            <w:tcBorders>
              <w:right w:val="dashed" w:sz="4" w:space="0" w:color="5B9BD5" w:themeColor="accent1"/>
            </w:tcBorders>
          </w:tcPr>
          <w:p w14:paraId="757A7102" w14:textId="77777777" w:rsidR="00F34F60" w:rsidRDefault="00476F37" w:rsidP="00F34F60">
            <w:r>
              <w:t>Pull in new Develop branch.</w:t>
            </w:r>
          </w:p>
        </w:tc>
        <w:tc>
          <w:tcPr>
            <w:tcW w:w="2857" w:type="dxa"/>
            <w:tcBorders>
              <w:right w:val="single" w:sz="4" w:space="0" w:color="5B9BD5" w:themeColor="accent1"/>
            </w:tcBorders>
          </w:tcPr>
          <w:p w14:paraId="754E5F05" w14:textId="77777777" w:rsidR="00F34F60" w:rsidRDefault="00F34F60" w:rsidP="00F34F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206DF40" w14:textId="77777777" w:rsidR="005C4053" w:rsidRDefault="005C4053">
      <w:bookmarkStart w:id="0" w:name="_GoBack"/>
      <w:bookmarkEnd w:id="0"/>
    </w:p>
    <w:sectPr w:rsidR="005C4053" w:rsidSect="00006B8D">
      <w:footerReference w:type="default" r:id="rId11"/>
      <w:pgSz w:w="12240" w:h="15840"/>
      <w:pgMar w:top="1008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D3F46" w14:textId="77777777" w:rsidR="00476F37" w:rsidRDefault="00476F37">
      <w:pPr>
        <w:spacing w:before="0" w:after="0"/>
      </w:pPr>
      <w:r>
        <w:separator/>
      </w:r>
    </w:p>
  </w:endnote>
  <w:endnote w:type="continuationSeparator" w:id="0">
    <w:p w14:paraId="344E359F" w14:textId="77777777" w:rsidR="00476F37" w:rsidRDefault="00476F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8147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63124" w14:textId="77777777" w:rsidR="00006B8D" w:rsidRDefault="00006B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F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05C37" w14:textId="77777777" w:rsidR="00476F37" w:rsidRDefault="00476F37">
      <w:pPr>
        <w:spacing w:before="0" w:after="0"/>
      </w:pPr>
      <w:r>
        <w:separator/>
      </w:r>
    </w:p>
  </w:footnote>
  <w:footnote w:type="continuationSeparator" w:id="0">
    <w:p w14:paraId="7CDCB67B" w14:textId="77777777" w:rsidR="00476F37" w:rsidRDefault="00476F3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82B71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CD85F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3E048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D241B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3472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5C1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CA09F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E8670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429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28E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37"/>
    <w:rsid w:val="00006B8D"/>
    <w:rsid w:val="000325C8"/>
    <w:rsid w:val="00046F14"/>
    <w:rsid w:val="00053946"/>
    <w:rsid w:val="00071023"/>
    <w:rsid w:val="00080A21"/>
    <w:rsid w:val="000B2C47"/>
    <w:rsid w:val="00133DD6"/>
    <w:rsid w:val="00233559"/>
    <w:rsid w:val="00242551"/>
    <w:rsid w:val="0030652D"/>
    <w:rsid w:val="00343A08"/>
    <w:rsid w:val="00384E28"/>
    <w:rsid w:val="003D5486"/>
    <w:rsid w:val="00401C39"/>
    <w:rsid w:val="004038F8"/>
    <w:rsid w:val="00434A9C"/>
    <w:rsid w:val="00453A87"/>
    <w:rsid w:val="00476F37"/>
    <w:rsid w:val="00482CB7"/>
    <w:rsid w:val="00486943"/>
    <w:rsid w:val="004951E6"/>
    <w:rsid w:val="005105CF"/>
    <w:rsid w:val="005C4053"/>
    <w:rsid w:val="006D4DD1"/>
    <w:rsid w:val="00784265"/>
    <w:rsid w:val="00797DAB"/>
    <w:rsid w:val="007A6E48"/>
    <w:rsid w:val="007D244E"/>
    <w:rsid w:val="008E6371"/>
    <w:rsid w:val="009719A2"/>
    <w:rsid w:val="009D41DD"/>
    <w:rsid w:val="009D5B56"/>
    <w:rsid w:val="00A104EE"/>
    <w:rsid w:val="00A1423A"/>
    <w:rsid w:val="00A37997"/>
    <w:rsid w:val="00B53920"/>
    <w:rsid w:val="00B6157D"/>
    <w:rsid w:val="00B7510B"/>
    <w:rsid w:val="00C35F49"/>
    <w:rsid w:val="00C4136D"/>
    <w:rsid w:val="00C57203"/>
    <w:rsid w:val="00C87D03"/>
    <w:rsid w:val="00C93176"/>
    <w:rsid w:val="00CE7C7A"/>
    <w:rsid w:val="00D3126F"/>
    <w:rsid w:val="00DB61F5"/>
    <w:rsid w:val="00DD0D8F"/>
    <w:rsid w:val="00E039BA"/>
    <w:rsid w:val="00E575C9"/>
    <w:rsid w:val="00E85463"/>
    <w:rsid w:val="00F206B6"/>
    <w:rsid w:val="00F34F60"/>
    <w:rsid w:val="00FB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8AFCDF"/>
  <w15:chartTrackingRefBased/>
  <w15:docId w15:val="{BD09BA8A-189C-46F1-9DBE-598C4EA0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559"/>
  </w:style>
  <w:style w:type="paragraph" w:styleId="Heading1">
    <w:name w:val="heading 1"/>
    <w:basedOn w:val="Normal"/>
    <w:next w:val="Normal"/>
    <w:link w:val="Heading1Char"/>
    <w:uiPriority w:val="9"/>
    <w:qFormat/>
    <w:rsid w:val="00C931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8E63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8E63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8E63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8E63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8E63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8E63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93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53920"/>
    <w:rPr>
      <w:color w:val="808080"/>
    </w:rPr>
  </w:style>
  <w:style w:type="table" w:styleId="TableGridLight">
    <w:name w:val="Grid Table Light"/>
    <w:basedOn w:val="TableNormal"/>
    <w:uiPriority w:val="40"/>
    <w:rsid w:val="00046F1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"/>
    <w:unhideWhenUsed/>
    <w:qFormat/>
    <w:rsid w:val="006D4DD1"/>
    <w:pPr>
      <w:keepNext/>
      <w:keepLines/>
      <w:spacing w:before="240" w:after="360"/>
    </w:pPr>
    <w:rPr>
      <w:rFonts w:asciiTheme="majorHAnsi" w:eastAsiaTheme="majorEastAsia" w:hAnsiTheme="majorHAnsi" w:cstheme="majorBidi"/>
      <w:color w:val="2E74B5" w:themeColor="accent1" w:themeShade="BF"/>
      <w:sz w:val="44"/>
      <w:szCs w:val="56"/>
    </w:rPr>
  </w:style>
  <w:style w:type="paragraph" w:customStyle="1" w:styleId="Graphic">
    <w:name w:val="Graphic"/>
    <w:uiPriority w:val="2"/>
    <w:qFormat/>
    <w:rsid w:val="00A104EE"/>
    <w:pPr>
      <w:spacing w:after="360"/>
    </w:pPr>
    <w:rPr>
      <w:rFonts w:ascii="Calibri" w:eastAsia="Calibri" w:hAnsi="Calibri" w:cs="Times New Roman"/>
      <w:noProof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A37997"/>
    <w:rPr>
      <w:rFonts w:asciiTheme="majorHAnsi" w:eastAsiaTheme="majorEastAsia" w:hAnsiTheme="majorHAnsi" w:cstheme="majorBidi"/>
      <w:color w:val="2E74B5" w:themeColor="accent1" w:themeShade="BF"/>
      <w:sz w:val="44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71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71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E6371"/>
  </w:style>
  <w:style w:type="paragraph" w:styleId="BlockText">
    <w:name w:val="Block Text"/>
    <w:basedOn w:val="Normal"/>
    <w:uiPriority w:val="99"/>
    <w:semiHidden/>
    <w:unhideWhenUsed/>
    <w:rsid w:val="008E637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E63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6371"/>
  </w:style>
  <w:style w:type="paragraph" w:styleId="BodyText2">
    <w:name w:val="Body Text 2"/>
    <w:basedOn w:val="Normal"/>
    <w:link w:val="BodyText2Char"/>
    <w:uiPriority w:val="99"/>
    <w:semiHidden/>
    <w:unhideWhenUsed/>
    <w:rsid w:val="008E63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6371"/>
  </w:style>
  <w:style w:type="paragraph" w:styleId="BodyText3">
    <w:name w:val="Body Text 3"/>
    <w:basedOn w:val="Normal"/>
    <w:link w:val="BodyText3Char"/>
    <w:uiPriority w:val="99"/>
    <w:semiHidden/>
    <w:unhideWhenUsed/>
    <w:rsid w:val="008E63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37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E6371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E63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E63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E63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E6371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E63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E63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E63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E637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E6371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E63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6371"/>
    <w:pPr>
      <w:spacing w:before="0"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E6371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E6371"/>
  </w:style>
  <w:style w:type="table" w:styleId="ColorfulGrid">
    <w:name w:val="Colorful Grid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63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37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37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37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6371"/>
  </w:style>
  <w:style w:type="character" w:customStyle="1" w:styleId="DateChar">
    <w:name w:val="Date Char"/>
    <w:basedOn w:val="DefaultParagraphFont"/>
    <w:link w:val="Date"/>
    <w:uiPriority w:val="99"/>
    <w:semiHidden/>
    <w:rsid w:val="008E6371"/>
  </w:style>
  <w:style w:type="paragraph" w:styleId="DocumentMap">
    <w:name w:val="Document Map"/>
    <w:basedOn w:val="Normal"/>
    <w:link w:val="DocumentMapChar"/>
    <w:uiPriority w:val="99"/>
    <w:semiHidden/>
    <w:unhideWhenUsed/>
    <w:rsid w:val="008E6371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637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E6371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E6371"/>
  </w:style>
  <w:style w:type="character" w:styleId="Emphasis">
    <w:name w:val="Emphasis"/>
    <w:basedOn w:val="DefaultParagraphFont"/>
    <w:uiPriority w:val="5"/>
    <w:qFormat/>
    <w:rsid w:val="008E63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E63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6371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637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E6371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E6371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637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06B8D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06B8D"/>
  </w:style>
  <w:style w:type="character" w:styleId="FootnoteReference">
    <w:name w:val="footnote reference"/>
    <w:basedOn w:val="DefaultParagraphFont"/>
    <w:uiPriority w:val="99"/>
    <w:semiHidden/>
    <w:unhideWhenUsed/>
    <w:rsid w:val="008E63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6371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6371"/>
    <w:rPr>
      <w:szCs w:val="20"/>
    </w:rPr>
  </w:style>
  <w:style w:type="table" w:styleId="GridTable1Light">
    <w:name w:val="Grid Table 1 Light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06B8D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6B8D"/>
  </w:style>
  <w:style w:type="character" w:customStyle="1" w:styleId="Heading3Char">
    <w:name w:val="Heading 3 Char"/>
    <w:basedOn w:val="DefaultParagraphFont"/>
    <w:uiPriority w:val="6"/>
    <w:semiHidden/>
    <w:rsid w:val="00A379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A379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A379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A379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A379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A379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A379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E6371"/>
  </w:style>
  <w:style w:type="paragraph" w:styleId="HTMLAddress">
    <w:name w:val="HTML Address"/>
    <w:basedOn w:val="Normal"/>
    <w:link w:val="HTMLAddressChar"/>
    <w:uiPriority w:val="99"/>
    <w:semiHidden/>
    <w:unhideWhenUsed/>
    <w:rsid w:val="008E6371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E63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E63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E63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371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37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E63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E63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E637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E6371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E6371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E6371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E6371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E6371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E6371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E6371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E6371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E6371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E63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E6371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63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6371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6371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E637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E6371"/>
  </w:style>
  <w:style w:type="paragraph" w:styleId="List">
    <w:name w:val="List"/>
    <w:basedOn w:val="Normal"/>
    <w:uiPriority w:val="99"/>
    <w:semiHidden/>
    <w:unhideWhenUsed/>
    <w:rsid w:val="008E63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E63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E63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E63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E63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E63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E63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E63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E63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E63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E63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E63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E63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E63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E63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E63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E63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E63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E63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E63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E63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E63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E637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E63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E63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8E6371"/>
    <w:pPr>
      <w:spacing w:after="0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8E63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E63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E6371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E6371"/>
  </w:style>
  <w:style w:type="character" w:styleId="PageNumber">
    <w:name w:val="page number"/>
    <w:basedOn w:val="DefaultParagraphFont"/>
    <w:uiPriority w:val="99"/>
    <w:semiHidden/>
    <w:unhideWhenUsed/>
    <w:rsid w:val="008E6371"/>
  </w:style>
  <w:style w:type="table" w:styleId="PlainTable1">
    <w:name w:val="Plain Table 1"/>
    <w:basedOn w:val="TableNormal"/>
    <w:uiPriority w:val="41"/>
    <w:rsid w:val="008E637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E637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E637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E6371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637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63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6371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E63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E6371"/>
  </w:style>
  <w:style w:type="paragraph" w:styleId="Signature">
    <w:name w:val="Signature"/>
    <w:basedOn w:val="Normal"/>
    <w:link w:val="SignatureChar"/>
    <w:uiPriority w:val="99"/>
    <w:semiHidden/>
    <w:unhideWhenUsed/>
    <w:rsid w:val="008E6371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E63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E6371"/>
    <w:pPr>
      <w:numPr>
        <w:ilvl w:val="1"/>
      </w:numPr>
      <w:spacing w:after="160"/>
      <w:ind w:left="72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6371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E63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E6371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E6371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E6371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E6371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E6371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E6371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E6371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E6371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E6371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E6371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E6371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E6371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E63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E63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E6371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E6371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E6371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E63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E63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E63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E63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E63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E63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E63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E63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E63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E6371"/>
    <w:pPr>
      <w:spacing w:after="100"/>
      <w:ind w:left="1760"/>
    </w:pPr>
  </w:style>
  <w:style w:type="paragraph" w:styleId="TOCHeading">
    <w:name w:val="TOC Heading"/>
    <w:next w:val="Normal"/>
    <w:uiPriority w:val="39"/>
    <w:semiHidden/>
    <w:unhideWhenUsed/>
    <w:qFormat/>
    <w:rsid w:val="008E6371"/>
    <w:rPr>
      <w:sz w:val="32"/>
      <w:szCs w:val="32"/>
    </w:rPr>
  </w:style>
  <w:style w:type="table" w:customStyle="1" w:styleId="Checklisttable">
    <w:name w:val="Checklist table"/>
    <w:basedOn w:val="TableNormal"/>
    <w:uiPriority w:val="99"/>
    <w:rsid w:val="005C4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</w:tblBorders>
    </w:tblPr>
    <w:tblStylePr w:type="firstCol">
      <w:rPr>
        <w:b/>
        <w:i w:val="0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5B9BD5" w:themeColor="accent1"/>
          <w:left w:val="dashed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  <w:tl2br w:val="nil"/>
          <w:tr2bl w:val="nil"/>
        </w:tcBorders>
      </w:tcPr>
    </w:tblStylePr>
    <w:tblStylePr w:type="band1Vert">
      <w:rPr>
        <w:b/>
        <w:i w:val="0"/>
      </w:rPr>
    </w:tblStylePr>
    <w:tblStylePr w:type="band1Horz">
      <w:tblPr/>
      <w:tcPr>
        <w:tcBorders>
          <w:top w:val="single" w:sz="4" w:space="0" w:color="5B9BD5" w:themeColor="accent1"/>
          <w:left w:val="nil"/>
          <w:bottom w:val="single" w:sz="4" w:space="0" w:color="5B9BD5" w:themeColor="accent1"/>
          <w:right w:val="nil"/>
          <w:insideH w:val="nil"/>
          <w:insideV w:val="nil"/>
          <w:tl2br w:val="nil"/>
          <w:tr2bl w:val="nil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5B9BD5" w:themeColor="accent1"/>
          <w:left w:val="nil"/>
          <w:bottom w:val="single" w:sz="4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ubtleEmphasis">
    <w:name w:val="Subtle Emphasis"/>
    <w:basedOn w:val="DefaultParagraphFont"/>
    <w:uiPriority w:val="4"/>
    <w:qFormat/>
    <w:rsid w:val="00401C39"/>
    <w:rPr>
      <w:b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chenJ\AppData\Roaming\Microsoft\Templates\Checklist%20for%20selecting%20my%20ideal%20apart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9B0E408F0D40BB9EC9A5B9ECEFB20C">
    <w:name w:val="2C9B0E408F0D40BB9EC9A5B9ECEFB20C"/>
  </w:style>
  <w:style w:type="paragraph" w:customStyle="1" w:styleId="16FEE73AA19C4EC9BD295EDE0C0C375D">
    <w:name w:val="16FEE73AA19C4EC9BD295EDE0C0C375D"/>
  </w:style>
  <w:style w:type="paragraph" w:customStyle="1" w:styleId="4847948A66D74AF4BD9683D4C79D759D">
    <w:name w:val="4847948A66D74AF4BD9683D4C79D759D"/>
  </w:style>
  <w:style w:type="paragraph" w:customStyle="1" w:styleId="D80DB96A3CB346738002B065121CAEB2">
    <w:name w:val="D80DB96A3CB346738002B065121CAEB2"/>
  </w:style>
  <w:style w:type="paragraph" w:customStyle="1" w:styleId="8154E8E9AD99426191D1C0AAB0408FC0">
    <w:name w:val="8154E8E9AD99426191D1C0AAB0408FC0"/>
  </w:style>
  <w:style w:type="paragraph" w:customStyle="1" w:styleId="2B0079D8E0024B2E8A3D355CB6DB62A0">
    <w:name w:val="2B0079D8E0024B2E8A3D355CB6DB62A0"/>
  </w:style>
  <w:style w:type="paragraph" w:customStyle="1" w:styleId="C1BE48AEE44C4840A982D2FC6B608E64">
    <w:name w:val="C1BE48AEE44C4840A982D2FC6B608E64"/>
  </w:style>
  <w:style w:type="paragraph" w:customStyle="1" w:styleId="AF694D31727F48B4ADA77B632FF8B9D6">
    <w:name w:val="AF694D31727F48B4ADA77B632FF8B9D6"/>
  </w:style>
  <w:style w:type="paragraph" w:customStyle="1" w:styleId="473DB60B74C44226BE6417E5C6574483">
    <w:name w:val="473DB60B74C44226BE6417E5C6574483"/>
  </w:style>
  <w:style w:type="paragraph" w:customStyle="1" w:styleId="0B7B69BFF7BA4C5B9D0AD9709434B307">
    <w:name w:val="0B7B69BFF7BA4C5B9D0AD9709434B307"/>
  </w:style>
  <w:style w:type="paragraph" w:customStyle="1" w:styleId="68A6A99442FD4055AE178B40091BC7F2">
    <w:name w:val="68A6A99442FD4055AE178B40091BC7F2"/>
  </w:style>
  <w:style w:type="paragraph" w:customStyle="1" w:styleId="166DDA9DC09B4500BD7BE9A0D53A1FB7">
    <w:name w:val="166DDA9DC09B4500BD7BE9A0D53A1FB7"/>
  </w:style>
  <w:style w:type="paragraph" w:customStyle="1" w:styleId="6C8553043F0D420F9D7C18BA34D9EC11">
    <w:name w:val="6C8553043F0D420F9D7C18BA34D9EC11"/>
  </w:style>
  <w:style w:type="character" w:styleId="SubtleEmphasis">
    <w:name w:val="Subtle Emphasis"/>
    <w:basedOn w:val="DefaultParagraphFont"/>
    <w:uiPriority w:val="4"/>
    <w:rPr>
      <w:b/>
      <w:i/>
      <w:iCs/>
      <w:color w:val="404040" w:themeColor="text1" w:themeTint="BF"/>
    </w:rPr>
  </w:style>
  <w:style w:type="paragraph" w:customStyle="1" w:styleId="052E820E951E4E38A3E4975BA3B94657">
    <w:name w:val="052E820E951E4E38A3E4975BA3B94657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E34B8118779403486AA5BC825D216E8">
    <w:name w:val="EE34B8118779403486AA5BC825D216E8"/>
  </w:style>
  <w:style w:type="paragraph" w:customStyle="1" w:styleId="CAF24B52AC904E56B9815B6BE02DC2B6">
    <w:name w:val="CAF24B52AC904E56B9815B6BE02DC2B6"/>
  </w:style>
  <w:style w:type="paragraph" w:customStyle="1" w:styleId="AB87C9184EEA469C8E6B1CAAA62F2BF6">
    <w:name w:val="AB87C9184EEA469C8E6B1CAAA62F2BF6"/>
  </w:style>
  <w:style w:type="paragraph" w:customStyle="1" w:styleId="86A00D0B330E486B96F70DD79D1EEA2E">
    <w:name w:val="86A00D0B330E486B96F70DD79D1EEA2E"/>
  </w:style>
  <w:style w:type="paragraph" w:customStyle="1" w:styleId="C552F9341AFA4D12BAF11E7AB2011A15">
    <w:name w:val="C552F9341AFA4D12BAF11E7AB2011A15"/>
  </w:style>
  <w:style w:type="paragraph" w:customStyle="1" w:styleId="2D07F9C720884FFE95C9A0D959A59CBB">
    <w:name w:val="2D07F9C720884FFE95C9A0D959A59CBB"/>
  </w:style>
  <w:style w:type="paragraph" w:customStyle="1" w:styleId="5E974BADEDDB493FB24066645F1C0896">
    <w:name w:val="5E974BADEDDB493FB24066645F1C0896"/>
  </w:style>
  <w:style w:type="paragraph" w:customStyle="1" w:styleId="EF65A76DF4774A1FA4B2548710272BB2">
    <w:name w:val="EF65A76DF4774A1FA4B2548710272BB2"/>
  </w:style>
  <w:style w:type="paragraph" w:customStyle="1" w:styleId="E871C0A43120457B88CE5E62E041B6D6">
    <w:name w:val="E871C0A43120457B88CE5E62E041B6D6"/>
  </w:style>
  <w:style w:type="paragraph" w:customStyle="1" w:styleId="10C4D48CB5B04641A192084553A3D0B4">
    <w:name w:val="10C4D48CB5B04641A192084553A3D0B4"/>
  </w:style>
  <w:style w:type="paragraph" w:customStyle="1" w:styleId="4BE14413E9C5461298D0768EC00DF7D4">
    <w:name w:val="4BE14413E9C5461298D0768EC00DF7D4"/>
  </w:style>
  <w:style w:type="paragraph" w:customStyle="1" w:styleId="3C45CA32C9F64704B0DC9C1D32E6B882">
    <w:name w:val="3C45CA32C9F64704B0DC9C1D32E6B882"/>
  </w:style>
  <w:style w:type="paragraph" w:customStyle="1" w:styleId="76621BDEF3074DB8AC7F1D3182B8442D">
    <w:name w:val="76621BDEF3074DB8AC7F1D3182B8442D"/>
  </w:style>
  <w:style w:type="paragraph" w:customStyle="1" w:styleId="9DFC0D2508314DB78E09BD4A3EF41480">
    <w:name w:val="9DFC0D2508314DB78E09BD4A3EF41480"/>
  </w:style>
  <w:style w:type="paragraph" w:customStyle="1" w:styleId="B58B77533BAB41849C514E51F4027770">
    <w:name w:val="B58B77533BAB41849C514E51F4027770"/>
  </w:style>
  <w:style w:type="paragraph" w:customStyle="1" w:styleId="747D7C6B101E44C58BD91BFCAD8AA01C">
    <w:name w:val="747D7C6B101E44C58BD91BFCAD8AA01C"/>
  </w:style>
  <w:style w:type="paragraph" w:customStyle="1" w:styleId="01E9B6C3E5644732ABDD1C350B9FC929">
    <w:name w:val="01E9B6C3E5644732ABDD1C350B9FC929"/>
  </w:style>
  <w:style w:type="paragraph" w:customStyle="1" w:styleId="0C3F896575E14EBCB57605A519465A74">
    <w:name w:val="0C3F896575E14EBCB57605A519465A74"/>
  </w:style>
  <w:style w:type="paragraph" w:customStyle="1" w:styleId="0C685F717F3444CBAFA852673F7FF4D1">
    <w:name w:val="0C685F717F3444CBAFA852673F7FF4D1"/>
  </w:style>
  <w:style w:type="paragraph" w:customStyle="1" w:styleId="9083F61062FF41498887F346451AB97C">
    <w:name w:val="9083F61062FF41498887F346451AB97C"/>
  </w:style>
  <w:style w:type="paragraph" w:customStyle="1" w:styleId="D32AEB5A5FEE4E39A59AD3BE0548A081">
    <w:name w:val="D32AEB5A5FEE4E39A59AD3BE0548A081"/>
  </w:style>
  <w:style w:type="paragraph" w:customStyle="1" w:styleId="BB00F0659B25450A90278179E8224FD5">
    <w:name w:val="BB00F0659B25450A90278179E8224FD5"/>
  </w:style>
  <w:style w:type="paragraph" w:customStyle="1" w:styleId="F6768D3F74DD4EC583BBA6579D2F515D">
    <w:name w:val="F6768D3F74DD4EC583BBA6579D2F515D"/>
  </w:style>
  <w:style w:type="paragraph" w:customStyle="1" w:styleId="78C3F0F4300249E3873B7CBA368F91CE">
    <w:name w:val="78C3F0F4300249E3873B7CBA368F91CE"/>
  </w:style>
  <w:style w:type="paragraph" w:customStyle="1" w:styleId="781B50DFF5974371B1CD6D8A41BA1FEC">
    <w:name w:val="781B50DFF5974371B1CD6D8A41BA1FEC"/>
  </w:style>
  <w:style w:type="paragraph" w:customStyle="1" w:styleId="0C8204C3279A4911AE05A2F4250E3E8F">
    <w:name w:val="0C8204C3279A4911AE05A2F4250E3E8F"/>
  </w:style>
  <w:style w:type="paragraph" w:customStyle="1" w:styleId="540A3D91971E4545A47B38CA5C5E5744">
    <w:name w:val="540A3D91971E4545A47B38CA5C5E5744"/>
  </w:style>
  <w:style w:type="paragraph" w:customStyle="1" w:styleId="A4F8EA6BA02C45EABA15B74A816D2032">
    <w:name w:val="A4F8EA6BA02C45EABA15B74A816D2032"/>
  </w:style>
  <w:style w:type="paragraph" w:customStyle="1" w:styleId="2CD4E5DAEEBD4F3F89B118779EC90C45">
    <w:name w:val="2CD4E5DAEEBD4F3F89B118779EC90C45"/>
  </w:style>
  <w:style w:type="paragraph" w:customStyle="1" w:styleId="743CB338D47644DD989F3E2DC335E8A3">
    <w:name w:val="743CB338D47644DD989F3E2DC335E8A3"/>
  </w:style>
  <w:style w:type="paragraph" w:customStyle="1" w:styleId="A24CB64B530647E69DDE0F6A8AD3CEA2">
    <w:name w:val="A24CB64B530647E69DDE0F6A8AD3CEA2"/>
  </w:style>
  <w:style w:type="paragraph" w:customStyle="1" w:styleId="091EF2A92B35483EBAA46F8500178B0E">
    <w:name w:val="091EF2A92B35483EBAA46F8500178B0E"/>
  </w:style>
  <w:style w:type="paragraph" w:customStyle="1" w:styleId="5887FD1D597F4E21B7A7FBCB6C7A4D02">
    <w:name w:val="5887FD1D597F4E21B7A7FBCB6C7A4D02"/>
  </w:style>
  <w:style w:type="paragraph" w:customStyle="1" w:styleId="02CA35E3E12A4D0EBF56CF8762722FAD">
    <w:name w:val="02CA35E3E12A4D0EBF56CF8762722FAD"/>
  </w:style>
  <w:style w:type="paragraph" w:customStyle="1" w:styleId="2F2E0704339042468388F7440FDDEB4E">
    <w:name w:val="2F2E0704339042468388F7440FDDEB4E"/>
  </w:style>
  <w:style w:type="paragraph" w:customStyle="1" w:styleId="D31E5D96EB054E60B09920FA7D5EA1E0">
    <w:name w:val="D31E5D96EB054E60B09920FA7D5EA1E0"/>
  </w:style>
  <w:style w:type="paragraph" w:customStyle="1" w:styleId="0E3F633997464D9FA28014ACFF9C1AD3">
    <w:name w:val="0E3F633997464D9FA28014ACFF9C1AD3"/>
  </w:style>
  <w:style w:type="paragraph" w:customStyle="1" w:styleId="EB7B6CE93CB04926991AAEF0C745CEAD">
    <w:name w:val="EB7B6CE93CB04926991AAEF0C745CEAD"/>
  </w:style>
  <w:style w:type="paragraph" w:customStyle="1" w:styleId="E27B4EABBADF4CB6ABA2DC7082DFC1BF">
    <w:name w:val="E27B4EABBADF4CB6ABA2DC7082DFC1BF"/>
  </w:style>
  <w:style w:type="paragraph" w:customStyle="1" w:styleId="EE4740D3D3AF4F43AB32D62AF325BE39">
    <w:name w:val="EE4740D3D3AF4F43AB32D62AF325BE39"/>
  </w:style>
  <w:style w:type="paragraph" w:customStyle="1" w:styleId="8FBB62E7715A42169E4DB88AE214B3C6">
    <w:name w:val="8FBB62E7715A42169E4DB88AE214B3C6"/>
  </w:style>
  <w:style w:type="paragraph" w:customStyle="1" w:styleId="5E550DD3E2C844DABBFEB99EDD95CA46">
    <w:name w:val="5E550DD3E2C844DABBFEB99EDD95CA46"/>
  </w:style>
  <w:style w:type="paragraph" w:customStyle="1" w:styleId="5FFEF23BC3E94AB0AF46459A2DDB399B">
    <w:name w:val="5FFEF23BC3E94AB0AF46459A2DDB3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91AFBCFB9494087AB372C973976A0" ma:contentTypeVersion="4" ma:contentTypeDescription="Create a new document." ma:contentTypeScope="" ma:versionID="8446ed24b48a173672707a5a55dce76b">
  <xsd:schema xmlns:xsd="http://www.w3.org/2001/XMLSchema" xmlns:xs="http://www.w3.org/2001/XMLSchema" xmlns:p="http://schemas.microsoft.com/office/2006/metadata/properties" xmlns:ns2="54345da8-9a2b-49fc-9732-6a29527a82cf" xmlns:ns3="75ff7dcd-2055-4561-b899-8245f1557e72" targetNamespace="http://schemas.microsoft.com/office/2006/metadata/properties" ma:root="true" ma:fieldsID="bbe6ce548ee6bd6db94f4befc07ba741" ns2:_="" ns3:_="">
    <xsd:import namespace="54345da8-9a2b-49fc-9732-6a29527a82cf"/>
    <xsd:import namespace="75ff7dcd-2055-4561-b899-8245f1557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45da8-9a2b-49fc-9732-6a29527a8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f7dcd-2055-4561-b899-8245f1557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DBD49-DE3C-4209-967B-5D7768944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3D0ABB-3592-40E7-A347-F4C7DAEA2F52}"/>
</file>

<file path=customXml/itemProps3.xml><?xml version="1.0" encoding="utf-8"?>
<ds:datastoreItem xmlns:ds="http://schemas.openxmlformats.org/officeDocument/2006/customXml" ds:itemID="{5EFAAEEA-94AE-4080-AAAF-F548BDAE42D3}">
  <ds:schemaRefs>
    <ds:schemaRef ds:uri="http://purl.org/dc/elements/1.1/"/>
    <ds:schemaRef ds:uri="http://purl.org/dc/terms/"/>
    <ds:schemaRef ds:uri="http://schemas.openxmlformats.org/package/2006/metadata/core-properties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a4f35948-e619-41b3-aa29-22878b09cfd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Checklist for selecting my ideal apartment.dotx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Pinchen, James</dc:creator>
  <cp:lastModifiedBy>James Pinchen</cp:lastModifiedBy>
  <cp:revision>1</cp:revision>
  <dcterms:created xsi:type="dcterms:W3CDTF">2017-10-12T11:30:00Z</dcterms:created>
  <dcterms:modified xsi:type="dcterms:W3CDTF">2017-10-12T11:35:00Z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0x0101007E891AFBCFB9494087AB372C973976A0</vt:lpwstr>
  </property>
</Properties>
</file>